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" w:eastAsia="Microsoft YaHei UI" w:hAnsi="Microsoft YaHei UI"/>
          <w:color w:val="595959" w:themeColor="text1" w:themeTint="A6"/>
          <w:sz w:val="21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14:paraId="542000A7" w14:textId="77777777" w:rsidR="006C6E5E" w:rsidRPr="00D75AA9" w:rsidRDefault="001C6DE1">
          <w:pPr>
            <w:pStyle w:val="ad"/>
            <w:rPr>
              <w:rFonts w:ascii="Microsoft YaHei UI" w:eastAsia="Microsoft YaHei UI" w:hAnsi="Microsoft YaHei UI"/>
              <w:sz w:val="21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0F8960C" wp14:editId="5BA104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文本框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03A91" w14:textId="4CBBE535" w:rsidR="006C6E5E" w:rsidRPr="00D75AA9" w:rsidRDefault="00000000">
                                <w:pPr>
                                  <w:pStyle w:val="a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姓名"/>
                                    <w:tag w:val=""/>
                                    <w:id w:val="-304397026"/>
                                    <w:placeholder>
                                      <w:docPart w:val="5D9D427369C04576AA5B017A0C81748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70A8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LLL</w:t>
                                    </w:r>
                                  </w:sdtContent>
                                </w:sdt>
                                <w:r w:rsidR="001C6DE1"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课程标题"/>
                                    <w:tag w:val=""/>
                                    <w:id w:val="-728219936"/>
                                    <w:placeholder>
                                      <w:docPart w:val="E2F3D8D247F74C928DADFF52EF84B3CA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1C6DE1" w:rsidRPr="00D75AA9">
                                      <w:rPr>
                                        <w:rFonts w:ascii="Microsoft YaHei UI" w:eastAsia="Microsoft YaHei UI" w:hAnsi="Microsoft YaHei UI"/>
                                        <w:lang w:val="zh-CN"/>
                                      </w:rPr>
                                      <w:t>[课程标题]</w:t>
                                    </w:r>
                                  </w:sdtContent>
                                </w:sdt>
                                <w:r w:rsidR="001C6DE1"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日期"/>
                                    <w:tag w:val=""/>
                                    <w:id w:val="2032065285"/>
                                    <w:placeholder>
                                      <w:docPart w:val="7E5F8F99E9AC40EABE57AEAA4A4E78B7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'年'M'月'd'日'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1C6DE1" w:rsidRPr="00D75AA9">
                                      <w:rPr>
                                        <w:rFonts w:ascii="Microsoft YaHei UI" w:eastAsia="Microsoft YaHei UI" w:hAnsi="Microsoft YaHei UI"/>
                                        <w:lang w:val="zh-CN"/>
                                      </w:rPr>
                                      <w:t>[日期]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896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4D03A91" w14:textId="4CBBE535" w:rsidR="006C6E5E" w:rsidRPr="00D75AA9" w:rsidRDefault="00000000">
                          <w:pPr>
                            <w:pStyle w:val="a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姓名"/>
                              <w:tag w:val=""/>
                              <w:id w:val="-304397026"/>
                              <w:placeholder>
                                <w:docPart w:val="5D9D427369C04576AA5B017A0C81748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70A88">
                                <w:rPr>
                                  <w:rFonts w:ascii="Microsoft YaHei UI" w:eastAsia="Microsoft YaHei UI" w:hAnsi="Microsoft YaHei UI"/>
                                </w:rPr>
                                <w:t>LLL</w:t>
                              </w:r>
                            </w:sdtContent>
                          </w:sdt>
                          <w:r w:rsidR="001C6DE1"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课程标题"/>
                              <w:tag w:val=""/>
                              <w:id w:val="-728219936"/>
                              <w:placeholder>
                                <w:docPart w:val="E2F3D8D247F74C928DADFF52EF84B3C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1C6DE1" w:rsidRPr="00D75AA9">
                                <w:rPr>
                                  <w:rFonts w:ascii="Microsoft YaHei UI" w:eastAsia="Microsoft YaHei UI" w:hAnsi="Microsoft YaHei UI"/>
                                  <w:lang w:val="zh-CN"/>
                                </w:rPr>
                                <w:t>[课程标题]</w:t>
                              </w:r>
                            </w:sdtContent>
                          </w:sdt>
                          <w:r w:rsidR="001C6DE1"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日期"/>
                              <w:tag w:val=""/>
                              <w:id w:val="2032065285"/>
                              <w:placeholder>
                                <w:docPart w:val="7E5F8F99E9AC40EABE57AEAA4A4E78B7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'年'M'月'd'日'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1C6DE1" w:rsidRPr="00D75AA9">
                                <w:rPr>
                                  <w:rFonts w:ascii="Microsoft YaHei UI" w:eastAsia="Microsoft YaHei UI" w:hAnsi="Microsoft YaHei UI"/>
                                  <w:lang w:val="zh-CN"/>
                                </w:rPr>
                                <w:t>[日期]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B2561AE" wp14:editId="742138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文本框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标题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F1D9CF6" w14:textId="342D9C13" w:rsidR="006C6E5E" w:rsidRPr="00270A88" w:rsidRDefault="00270A88">
                                    <w:pPr>
                                      <w:pStyle w:val="a8"/>
                                      <w:rPr>
                                        <w:rFonts w:ascii="Microsoft YaHei UI" w:eastAsia="Microsoft YaHei UI" w:hAnsi="Microsoft YaHei UI"/>
                                        <w:sz w:val="56"/>
                                      </w:rPr>
                                    </w:pPr>
                                    <w:r w:rsidRPr="00270A88">
                                      <w:rPr>
                                        <w:rFonts w:hint="eastAsia"/>
                                        <w:sz w:val="56"/>
                                      </w:rPr>
                                      <w:t>网络编程实验进展报告</w:t>
                                    </w:r>
                                    <w:r w:rsidRPr="00270A88">
                                      <w:rPr>
                                        <w:rFonts w:hint="eastAsia"/>
                                        <w:sz w:val="56"/>
                                      </w:rPr>
                                      <w:t xml:space="preserve"> </w:t>
                                    </w:r>
                                    <w:r w:rsidRPr="00270A88">
                                      <w:rPr>
                                        <w:sz w:val="5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5E1B7E8E" w14:textId="5B7B14A8" w:rsidR="006C6E5E" w:rsidRPr="00D75AA9" w:rsidRDefault="00000000">
                                <w:pPr>
                                  <w:pStyle w:val="aa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70A8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2561AE" id="文本框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56"/>
                            </w:rPr>
                            <w:alias w:val="标题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1D9CF6" w14:textId="342D9C13" w:rsidR="006C6E5E" w:rsidRPr="00270A88" w:rsidRDefault="00270A88">
                              <w:pPr>
                                <w:pStyle w:val="a8"/>
                                <w:rPr>
                                  <w:rFonts w:ascii="Microsoft YaHei UI" w:eastAsia="Microsoft YaHei UI" w:hAnsi="Microsoft YaHei UI"/>
                                  <w:sz w:val="56"/>
                                </w:rPr>
                              </w:pPr>
                              <w:r w:rsidRPr="00270A88">
                                <w:rPr>
                                  <w:rFonts w:hint="eastAsia"/>
                                  <w:sz w:val="56"/>
                                </w:rPr>
                                <w:t>网络编程实验进展报告</w:t>
                              </w:r>
                              <w:r w:rsidRPr="00270A88">
                                <w:rPr>
                                  <w:rFonts w:hint="eastAsia"/>
                                  <w:sz w:val="56"/>
                                </w:rPr>
                                <w:t xml:space="preserve"> </w:t>
                              </w:r>
                              <w:r w:rsidRPr="00270A88">
                                <w:rPr>
                                  <w:sz w:val="56"/>
                                </w:rPr>
                                <w:t>1</w:t>
                              </w:r>
                            </w:p>
                          </w:sdtContent>
                        </w:sdt>
                        <w:p w14:paraId="5E1B7E8E" w14:textId="5B7B14A8" w:rsidR="006C6E5E" w:rsidRPr="00D75AA9" w:rsidRDefault="00000000">
                          <w:pPr>
                            <w:pStyle w:val="aa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70A88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0" wp14:anchorId="39792DD3" wp14:editId="78DFC14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C5D86A" w14:textId="77777777" w:rsidR="006C6E5E" w:rsidRPr="00D75AA9" w:rsidRDefault="001C6DE1">
          <w:pPr>
            <w:rPr>
              <w:rFonts w:ascii="Microsoft YaHei UI" w:eastAsia="Microsoft YaHei UI" w:hAnsi="Microsoft YaHei UI"/>
              <w:sz w:val="16"/>
            </w:rPr>
          </w:pPr>
          <w:r w:rsidRPr="00D75AA9">
            <w:rPr>
              <w:rFonts w:ascii="Microsoft YaHei UI" w:eastAsia="Microsoft YaHei UI" w:hAnsi="Microsoft YaHei UI"/>
              <w:sz w:val="16"/>
            </w:rPr>
            <w:br w:type="page"/>
          </w:r>
        </w:p>
      </w:sdtContent>
    </w:sdt>
    <w:p w14:paraId="313CB500" w14:textId="1D34C096" w:rsidR="006C6E5E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lastRenderedPageBreak/>
        <w:t>实验环境：</w:t>
      </w:r>
    </w:p>
    <w:p w14:paraId="4F479747" w14:textId="3DDAA453" w:rsidR="008D1501" w:rsidRDefault="008D1501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V</w:t>
      </w:r>
      <w:r>
        <w:rPr>
          <w:rFonts w:ascii="仿宋" w:eastAsia="仿宋" w:hAnsi="仿宋" w:hint="eastAsia"/>
          <w:sz w:val="24"/>
        </w:rPr>
        <w:t>mware</w:t>
      </w:r>
      <w:proofErr w:type="spellEnd"/>
      <w:r>
        <w:rPr>
          <w:rFonts w:ascii="仿宋" w:eastAsia="仿宋" w:hAnsi="仿宋" w:hint="eastAsia"/>
          <w:sz w:val="24"/>
        </w:rPr>
        <w:t xml:space="preserve">下面安装 </w:t>
      </w:r>
      <w:r w:rsidRPr="008D1501">
        <w:rPr>
          <w:rFonts w:ascii="仿宋" w:eastAsia="仿宋" w:hAnsi="仿宋"/>
          <w:sz w:val="24"/>
        </w:rPr>
        <w:t>L</w:t>
      </w:r>
      <w:r w:rsidRPr="008D1501">
        <w:rPr>
          <w:rFonts w:ascii="仿宋" w:eastAsia="仿宋" w:hAnsi="仿宋" w:hint="eastAsia"/>
          <w:sz w:val="24"/>
        </w:rPr>
        <w:t>inux</w:t>
      </w:r>
      <w:r w:rsidR="0042791E">
        <w:rPr>
          <w:rFonts w:ascii="仿宋" w:eastAsia="仿宋" w:hAnsi="仿宋" w:hint="eastAsia"/>
          <w:sz w:val="24"/>
        </w:rPr>
        <w:t>系统</w:t>
      </w:r>
      <w:r>
        <w:rPr>
          <w:rFonts w:ascii="仿宋" w:eastAsia="仿宋" w:hAnsi="仿宋" w:hint="eastAsia"/>
          <w:sz w:val="24"/>
        </w:rPr>
        <w:t>，</w:t>
      </w:r>
    </w:p>
    <w:p w14:paraId="7F3804F3" w14:textId="2D18A795" w:rsidR="005975CC" w:rsidRDefault="005975CC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 w:rsidRPr="005975CC">
        <w:rPr>
          <w:rFonts w:ascii="仿宋" w:eastAsia="仿宋" w:hAnsi="仿宋"/>
          <w:sz w:val="24"/>
        </w:rPr>
        <w:t>VMware</w:t>
      </w:r>
      <w:r w:rsidRPr="005975CC">
        <w:rPr>
          <w:rFonts w:ascii="Calibri" w:eastAsia="仿宋" w:hAnsi="Calibri" w:cs="Calibri"/>
          <w:sz w:val="24"/>
        </w:rPr>
        <w:t>®</w:t>
      </w:r>
      <w:r w:rsidRPr="005975CC">
        <w:rPr>
          <w:rFonts w:ascii="仿宋" w:eastAsia="仿宋" w:hAnsi="仿宋"/>
          <w:sz w:val="24"/>
        </w:rPr>
        <w:t xml:space="preserve"> Workstation 17 Pro</w:t>
      </w:r>
    </w:p>
    <w:p w14:paraId="5A132E46" w14:textId="1FCAB893" w:rsidR="00205C69" w:rsidRDefault="008D1501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U</w:t>
      </w:r>
      <w:r>
        <w:rPr>
          <w:rFonts w:ascii="仿宋" w:eastAsia="仿宋" w:hAnsi="仿宋" w:hint="eastAsia"/>
          <w:sz w:val="24"/>
        </w:rPr>
        <w:t>nbuntu</w:t>
      </w:r>
      <w:proofErr w:type="spellEnd"/>
      <w:r>
        <w:rPr>
          <w:rFonts w:ascii="仿宋" w:eastAsia="仿宋" w:hAnsi="仿宋"/>
          <w:sz w:val="24"/>
        </w:rPr>
        <w:t xml:space="preserve"> 20.4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</w:t>
      </w:r>
    </w:p>
    <w:p w14:paraId="1C3989E5" w14:textId="636B658B" w:rsidR="00E21585" w:rsidRDefault="00100317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inscp</w:t>
      </w:r>
      <w:r w:rsidR="00166150">
        <w:rPr>
          <w:rFonts w:ascii="仿宋" w:eastAsia="仿宋" w:hAnsi="仿宋"/>
          <w:sz w:val="24"/>
        </w:rPr>
        <w:t xml:space="preserve">5.21 </w:t>
      </w:r>
      <w:r>
        <w:rPr>
          <w:rFonts w:ascii="仿宋" w:eastAsia="仿宋" w:hAnsi="仿宋" w:hint="eastAsia"/>
          <w:sz w:val="24"/>
        </w:rPr>
        <w:t>，</w:t>
      </w:r>
    </w:p>
    <w:p w14:paraId="24AC13F5" w14:textId="0317B92C" w:rsidR="00100317" w:rsidRDefault="00E21585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 w:rsidRPr="00E21585">
        <w:rPr>
          <w:rFonts w:ascii="仿宋" w:eastAsia="仿宋" w:hAnsi="仿宋"/>
          <w:sz w:val="24"/>
        </w:rPr>
        <w:t>SecureCRT</w:t>
      </w:r>
      <w:proofErr w:type="spellEnd"/>
      <w:r w:rsidR="00B32D96">
        <w:rPr>
          <w:rFonts w:ascii="仿宋" w:eastAsia="仿宋" w:hAnsi="仿宋"/>
          <w:sz w:val="24"/>
        </w:rPr>
        <w:t xml:space="preserve"> 8.5</w:t>
      </w:r>
    </w:p>
    <w:p w14:paraId="53EB4590" w14:textId="412A6725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编程语言</w:t>
      </w:r>
    </w:p>
    <w:p w14:paraId="4D6C631E" w14:textId="058DED04" w:rsidR="00E21585" w:rsidRDefault="00E21585" w:rsidP="00E21585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C语言</w:t>
      </w:r>
      <w:r w:rsidR="007D255F">
        <w:rPr>
          <w:rFonts w:ascii="仿宋" w:eastAsia="仿宋" w:hAnsi="仿宋" w:hint="eastAsia"/>
          <w:sz w:val="24"/>
        </w:rPr>
        <w:t xml:space="preserve">， </w:t>
      </w:r>
      <w:proofErr w:type="spellStart"/>
      <w:r w:rsidR="007D255F">
        <w:rPr>
          <w:rFonts w:ascii="仿宋" w:eastAsia="仿宋" w:hAnsi="仿宋" w:hint="eastAsia"/>
          <w:sz w:val="24"/>
        </w:rPr>
        <w:t>gcc</w:t>
      </w:r>
      <w:proofErr w:type="spellEnd"/>
      <w:r w:rsidR="007D255F">
        <w:rPr>
          <w:rFonts w:ascii="仿宋" w:eastAsia="仿宋" w:hAnsi="仿宋"/>
          <w:sz w:val="24"/>
        </w:rPr>
        <w:t xml:space="preserve"> 9.4.0</w:t>
      </w:r>
    </w:p>
    <w:p w14:paraId="5960EB9B" w14:textId="275E68FE" w:rsidR="00E21585" w:rsidRDefault="00E21585" w:rsidP="00E21585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7B232275" w14:textId="5EA2CAE7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功能框架</w:t>
      </w:r>
    </w:p>
    <w:tbl>
      <w:tblPr>
        <w:tblStyle w:val="afc"/>
        <w:tblW w:w="0" w:type="auto"/>
        <w:tblInd w:w="720" w:type="dxa"/>
        <w:tblLook w:val="04A0" w:firstRow="1" w:lastRow="0" w:firstColumn="1" w:lastColumn="0" w:noHBand="0" w:noVBand="1"/>
      </w:tblPr>
      <w:tblGrid>
        <w:gridCol w:w="3958"/>
        <w:gridCol w:w="3962"/>
      </w:tblGrid>
      <w:tr w:rsidR="00CE0289" w14:paraId="52E1BE98" w14:textId="77777777" w:rsidTr="003B4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6F6B86B8" w14:textId="77777777" w:rsidR="00CE0289" w:rsidRDefault="00CE0289" w:rsidP="00CE0289">
            <w:pPr>
              <w:pStyle w:val="afe"/>
              <w:ind w:firstLineChars="0" w:firstLine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0B1C2C72" w14:textId="77777777" w:rsidR="00CE0289" w:rsidRDefault="00CE0289" w:rsidP="00CE0289">
            <w:pPr>
              <w:pStyle w:val="afe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3949E306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  <w:shd w:val="clear" w:color="auto" w:fill="60B4FF" w:themeFill="background2" w:themeFillShade="BF"/>
          </w:tcPr>
          <w:p w14:paraId="3959BB5D" w14:textId="4760962B" w:rsidR="00CE0289" w:rsidRPr="00CE0289" w:rsidRDefault="00CE0289" w:rsidP="00CE0289">
            <w:pPr>
              <w:pStyle w:val="afe"/>
              <w:ind w:left="720" w:firstLineChars="0" w:firstLine="0"/>
              <w:rPr>
                <w:rFonts w:ascii="仿宋" w:eastAsia="仿宋" w:hAnsi="仿宋"/>
                <w:b/>
                <w:bCs/>
                <w:sz w:val="24"/>
              </w:rPr>
            </w:pPr>
            <w:r w:rsidRPr="00CE0289">
              <w:rPr>
                <w:rFonts w:ascii="仿宋" w:eastAsia="仿宋" w:hAnsi="仿宋" w:hint="eastAsia"/>
                <w:b/>
                <w:bCs/>
                <w:sz w:val="24"/>
              </w:rPr>
              <w:t>功能名称</w:t>
            </w:r>
          </w:p>
        </w:tc>
        <w:tc>
          <w:tcPr>
            <w:tcW w:w="3962" w:type="dxa"/>
            <w:shd w:val="clear" w:color="auto" w:fill="60B4FF" w:themeFill="background2" w:themeFillShade="BF"/>
          </w:tcPr>
          <w:p w14:paraId="4275B913" w14:textId="3819CB6A" w:rsidR="00CE0289" w:rsidRPr="00CE0289" w:rsidRDefault="00CE0289" w:rsidP="00CE0289">
            <w:pPr>
              <w:pStyle w:val="afe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b/>
                <w:bCs/>
                <w:color w:val="00A0B8" w:themeColor="accent1"/>
                <w:sz w:val="30"/>
              </w:rPr>
            </w:pPr>
            <w:r w:rsidRPr="00CE0289">
              <w:rPr>
                <w:rFonts w:ascii="仿宋" w:eastAsia="仿宋" w:hAnsi="仿宋" w:hint="eastAsia"/>
                <w:b/>
                <w:bCs/>
                <w:sz w:val="24"/>
              </w:rPr>
              <w:t>功能</w:t>
            </w:r>
            <w:r w:rsidR="001C76E5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CE0289" w14:paraId="4B7D7589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62971DD7" w14:textId="56DB442C" w:rsidR="00CE0289" w:rsidRDefault="003B4511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基础通用功能定义</w:t>
            </w:r>
          </w:p>
        </w:tc>
        <w:tc>
          <w:tcPr>
            <w:tcW w:w="3962" w:type="dxa"/>
          </w:tcPr>
          <w:p w14:paraId="2CDB11D6" w14:textId="77777777" w:rsidR="00652D3F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结构体，</w:t>
            </w:r>
          </w:p>
          <w:p w14:paraId="43D06CBF" w14:textId="77777777" w:rsidR="00652D3F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基本输出函数，</w:t>
            </w:r>
          </w:p>
          <w:p w14:paraId="5A60B7F1" w14:textId="6122610F" w:rsidR="00CE0289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转换函数</w:t>
            </w:r>
            <w:r>
              <w:rPr>
                <w:rFonts w:ascii="仿宋" w:eastAsia="仿宋" w:hAnsi="仿宋" w:hint="eastAsia"/>
                <w:sz w:val="24"/>
              </w:rPr>
              <w:t xml:space="preserve"> ，等</w:t>
            </w:r>
          </w:p>
        </w:tc>
      </w:tr>
      <w:tr w:rsidR="00CE0289" w14:paraId="53EFC012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2712F292" w14:textId="3343E41E" w:rsidR="00CE0289" w:rsidRDefault="003B4511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向指定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发送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数据包</w:t>
            </w:r>
          </w:p>
        </w:tc>
        <w:tc>
          <w:tcPr>
            <w:tcW w:w="3962" w:type="dxa"/>
          </w:tcPr>
          <w:p w14:paraId="1CF090CD" w14:textId="4ED82A0C" w:rsidR="00CE0289" w:rsidRDefault="007F659C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构造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数据包，向指定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发送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数据包</w:t>
            </w:r>
          </w:p>
        </w:tc>
      </w:tr>
      <w:tr w:rsidR="00CE0289" w14:paraId="475FFA80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2FA843D6" w14:textId="67469478" w:rsidR="00CE0289" w:rsidRDefault="003B4511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功侦听和接收A</w:t>
            </w:r>
            <w:r>
              <w:rPr>
                <w:rFonts w:ascii="仿宋" w:eastAsia="仿宋" w:hAnsi="仿宋"/>
                <w:sz w:val="24"/>
              </w:rPr>
              <w:t>RP</w:t>
            </w:r>
            <w:r>
              <w:rPr>
                <w:rFonts w:ascii="仿宋" w:eastAsia="仿宋" w:hAnsi="仿宋" w:hint="eastAsia"/>
                <w:sz w:val="24"/>
              </w:rPr>
              <w:t>包</w:t>
            </w:r>
            <w:r w:rsidR="00FA7716">
              <w:rPr>
                <w:rFonts w:ascii="仿宋" w:eastAsia="仿宋" w:hAnsi="仿宋" w:hint="eastAsia"/>
                <w:sz w:val="24"/>
              </w:rPr>
              <w:t>，显示接收到的</w:t>
            </w:r>
            <w:proofErr w:type="gramStart"/>
            <w:r w:rsidR="00FA7716">
              <w:rPr>
                <w:rFonts w:ascii="仿宋" w:eastAsia="仿宋" w:hAnsi="仿宋" w:hint="eastAsia"/>
                <w:sz w:val="24"/>
              </w:rPr>
              <w:t>包内容</w:t>
            </w:r>
            <w:proofErr w:type="gramEnd"/>
          </w:p>
        </w:tc>
        <w:tc>
          <w:tcPr>
            <w:tcW w:w="3962" w:type="dxa"/>
          </w:tcPr>
          <w:p w14:paraId="653F45A7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61A61B78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4819CA61" w14:textId="45D2EE24" w:rsidR="00CE0289" w:rsidRDefault="003B4511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列出局域网内活动主机的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和mac，保存</w:t>
            </w:r>
            <w:r w:rsidR="00FE0A15">
              <w:rPr>
                <w:rFonts w:ascii="仿宋" w:eastAsia="仿宋" w:hAnsi="仿宋" w:hint="eastAsia"/>
                <w:sz w:val="24"/>
              </w:rPr>
              <w:t>到指定的</w:t>
            </w:r>
            <w:r>
              <w:rPr>
                <w:rFonts w:ascii="仿宋" w:eastAsia="仿宋" w:hAnsi="仿宋" w:hint="eastAsia"/>
                <w:sz w:val="24"/>
              </w:rPr>
              <w:t>文本文件中</w:t>
            </w:r>
          </w:p>
        </w:tc>
        <w:tc>
          <w:tcPr>
            <w:tcW w:w="3962" w:type="dxa"/>
          </w:tcPr>
          <w:p w14:paraId="2075C8D3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5AAF5079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3C78BC1C" w14:textId="77777777" w:rsidR="00CE0289" w:rsidRDefault="00CE0289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7ED55F20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30C0B418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12AF29EC" w14:textId="77777777" w:rsidR="00CE0289" w:rsidRDefault="00CE0289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64E7EECA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</w:tbl>
    <w:p w14:paraId="62A1DA7C" w14:textId="77777777" w:rsidR="00CE0289" w:rsidRDefault="00CE0289" w:rsidP="00CE0289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3BA58666" w14:textId="4E79D317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lastRenderedPageBreak/>
        <w:t>程序</w:t>
      </w:r>
      <w:r w:rsidR="00FA7716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主要</w:t>
      </w: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流程</w:t>
      </w:r>
    </w:p>
    <w:p w14:paraId="27CDBB4A" w14:textId="148844F3" w:rsidR="00FA7716" w:rsidRDefault="00FA7716" w:rsidP="00FA7716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4AC9D92C" wp14:editId="3C9D3DFB">
            <wp:extent cx="3581400" cy="653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A0D9" w14:textId="77777777" w:rsidR="00FA7716" w:rsidRDefault="00FA7716" w:rsidP="00FA7716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1EA3DED0" w14:textId="0C845B1D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已经完成功能</w:t>
      </w:r>
    </w:p>
    <w:p w14:paraId="485267AF" w14:textId="77777777" w:rsidR="007F659C" w:rsidRPr="008E492C" w:rsidRDefault="007F659C" w:rsidP="007F659C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sz w:val="24"/>
        </w:rPr>
      </w:pPr>
      <w:r w:rsidRPr="008E492C">
        <w:rPr>
          <w:rFonts w:ascii="仿宋" w:eastAsia="仿宋" w:hAnsi="仿宋" w:hint="eastAsia"/>
          <w:b/>
          <w:bCs/>
          <w:sz w:val="24"/>
        </w:rPr>
        <w:lastRenderedPageBreak/>
        <w:t xml:space="preserve">基础通用功能定义 </w:t>
      </w:r>
    </w:p>
    <w:p w14:paraId="791944DD" w14:textId="34176C57" w:rsidR="007F659C" w:rsidRPr="00CF64C0" w:rsidRDefault="007F659C" w:rsidP="007F659C">
      <w:pPr>
        <w:pStyle w:val="afe"/>
        <w:numPr>
          <w:ilvl w:val="0"/>
          <w:numId w:val="8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 w:rsidRPr="008E492C">
        <w:rPr>
          <w:rFonts w:ascii="仿宋" w:eastAsia="仿宋" w:hAnsi="仿宋" w:hint="eastAsia"/>
          <w:b/>
          <w:bCs/>
          <w:sz w:val="24"/>
        </w:rPr>
        <w:t>向指定</w:t>
      </w:r>
      <w:proofErr w:type="spellStart"/>
      <w:r w:rsidRPr="008E492C">
        <w:rPr>
          <w:rFonts w:ascii="仿宋" w:eastAsia="仿宋" w:hAnsi="仿宋" w:hint="eastAsia"/>
          <w:b/>
          <w:bCs/>
          <w:sz w:val="24"/>
        </w:rPr>
        <w:t>ip</w:t>
      </w:r>
      <w:proofErr w:type="spellEnd"/>
      <w:r w:rsidRPr="008E492C">
        <w:rPr>
          <w:rFonts w:ascii="仿宋" w:eastAsia="仿宋" w:hAnsi="仿宋" w:hint="eastAsia"/>
          <w:b/>
          <w:bCs/>
          <w:sz w:val="24"/>
        </w:rPr>
        <w:t>发送</w:t>
      </w:r>
      <w:proofErr w:type="spellStart"/>
      <w:r w:rsidRPr="008E492C">
        <w:rPr>
          <w:rFonts w:ascii="仿宋" w:eastAsia="仿宋" w:hAnsi="仿宋" w:hint="eastAsia"/>
          <w:b/>
          <w:bCs/>
          <w:sz w:val="24"/>
        </w:rPr>
        <w:t>arp</w:t>
      </w:r>
      <w:proofErr w:type="spellEnd"/>
      <w:r w:rsidRPr="008E492C">
        <w:rPr>
          <w:rFonts w:ascii="仿宋" w:eastAsia="仿宋" w:hAnsi="仿宋" w:hint="eastAsia"/>
          <w:b/>
          <w:bCs/>
          <w:sz w:val="24"/>
        </w:rPr>
        <w:t>数据包</w:t>
      </w:r>
      <w:r w:rsidRPr="007F659C">
        <w:rPr>
          <w:rFonts w:ascii="仿宋" w:eastAsia="仿宋" w:hAnsi="仿宋" w:hint="eastAsia"/>
          <w:sz w:val="24"/>
        </w:rPr>
        <w:t xml:space="preserve"> </w:t>
      </w:r>
      <w:r w:rsidR="00CF64C0">
        <w:rPr>
          <w:rFonts w:ascii="仿宋" w:eastAsia="仿宋" w:hAnsi="仿宋" w:hint="eastAsia"/>
          <w:sz w:val="24"/>
        </w:rPr>
        <w:t>，</w:t>
      </w:r>
    </w:p>
    <w:p w14:paraId="0EDE9B08" w14:textId="6F597B12" w:rsidR="00CF64C0" w:rsidRPr="00CF64C0" w:rsidRDefault="00CF64C0" w:rsidP="00CF64C0">
      <w:pPr>
        <w:pStyle w:val="afe"/>
        <w:ind w:left="1160" w:firstLineChars="0" w:firstLine="0"/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</w:pPr>
      <w:r w:rsidRPr="00CF64C0"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  <w:t>ens33</w:t>
      </w:r>
      <w:r w:rsidRPr="00CF64C0"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  <w:t>是网卡名称，作为程序参数</w:t>
      </w:r>
    </w:p>
    <w:p w14:paraId="28AED3A6" w14:textId="547BFFF6" w:rsidR="00D21DAC" w:rsidRPr="001F649F" w:rsidRDefault="00D21DAC" w:rsidP="00D21DAC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proofErr w:type="spellStart"/>
      <w:proofErr w:type="gramStart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sudo</w:t>
      </w:r>
      <w:proofErr w:type="spellEnd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</w:t>
      </w:r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</w:t>
      </w:r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.</w:t>
      </w:r>
      <w:proofErr w:type="gramEnd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/</w:t>
      </w:r>
      <w:proofErr w:type="spellStart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arp_listener</w:t>
      </w:r>
      <w:proofErr w:type="spellEnd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 ens33</w:t>
      </w:r>
      <w:r w:rsidR="00D03B4E"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  </w:t>
      </w:r>
    </w:p>
    <w:p w14:paraId="176B1D79" w14:textId="0DA6C23C" w:rsidR="00D21DAC" w:rsidRPr="001F649F" w:rsidRDefault="00D21DAC" w:rsidP="00D21DAC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proofErr w:type="spellStart"/>
      <w:proofErr w:type="gramStart"/>
      <w:r w:rsidRPr="001F649F">
        <w:rPr>
          <w:rFonts w:ascii="Microsoft YaHei UI" w:eastAsia="Microsoft YaHei UI" w:hAnsi="Microsoft YaHei UI" w:cstheme="majorBidi" w:hint="eastAsia"/>
          <w:color w:val="007789" w:themeColor="accent1" w:themeShade="BF"/>
          <w:sz w:val="28"/>
          <w:szCs w:val="18"/>
        </w:rPr>
        <w:t>s</w:t>
      </w:r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udo</w:t>
      </w:r>
      <w:proofErr w:type="spellEnd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</w:t>
      </w:r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.</w:t>
      </w:r>
      <w:proofErr w:type="gramEnd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/</w:t>
      </w:r>
      <w:proofErr w:type="spellStart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arp_recieve</w:t>
      </w:r>
      <w:proofErr w:type="spellEnd"/>
    </w:p>
    <w:p w14:paraId="7FCF5153" w14:textId="3F809920" w:rsidR="00D21DAC" w:rsidRPr="00466375" w:rsidRDefault="00D21DAC" w:rsidP="00466375">
      <w:pPr>
        <w:ind w:left="1160"/>
        <w:rPr>
          <w:rFonts w:ascii="Microsoft YaHei UI" w:eastAsia="Microsoft YaHei UI" w:hAnsi="Microsoft YaHei UI" w:cstheme="majorBidi" w:hint="eastAsia"/>
          <w:color w:val="007789" w:themeColor="accent1" w:themeShade="BF"/>
          <w:sz w:val="28"/>
          <w:szCs w:val="18"/>
        </w:rPr>
      </w:pPr>
      <w:proofErr w:type="spellStart"/>
      <w:proofErr w:type="gramStart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sudo</w:t>
      </w:r>
      <w:proofErr w:type="spellEnd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</w:t>
      </w:r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</w:t>
      </w:r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.</w:t>
      </w:r>
      <w:proofErr w:type="gramEnd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/</w:t>
      </w:r>
      <w:proofErr w:type="spellStart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>arp_send</w:t>
      </w:r>
      <w:proofErr w:type="spellEnd"/>
      <w:r w:rsidRPr="001F649F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  ens33</w:t>
      </w:r>
    </w:p>
    <w:p w14:paraId="363D7DF2" w14:textId="7BE0D66C" w:rsidR="00AE07E2" w:rsidRDefault="007D542E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7B8EE57E" wp14:editId="6EC392A0">
            <wp:extent cx="5486400" cy="1844675"/>
            <wp:effectExtent l="0" t="0" r="0" b="3175"/>
            <wp:docPr id="172474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0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4C00" w14:textId="7E5B91A3" w:rsidR="007E04E9" w:rsidRPr="007F659C" w:rsidRDefault="007E04E9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19EF0464" wp14:editId="638E09AF">
            <wp:extent cx="5486400" cy="3195320"/>
            <wp:effectExtent l="0" t="0" r="0" b="5080"/>
            <wp:docPr id="268907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07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F08" w14:textId="1B435348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lastRenderedPageBreak/>
        <w:t>遇到的问题以及解决方法</w:t>
      </w:r>
    </w:p>
    <w:p w14:paraId="498352BE" w14:textId="3F8A1BD8" w:rsidR="006F2D5B" w:rsidRDefault="00C440AB" w:rsidP="003F1356">
      <w:pPr>
        <w:pStyle w:val="afe"/>
        <w:numPr>
          <w:ilvl w:val="0"/>
          <w:numId w:val="9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结构体定义错误，  通过在网上搜索资料解决。</w:t>
      </w:r>
    </w:p>
    <w:p w14:paraId="5DF29D51" w14:textId="39982240" w:rsidR="003F1356" w:rsidRDefault="003F1356" w:rsidP="003F1356">
      <w:pPr>
        <w:pStyle w:val="afe"/>
        <w:ind w:left="1080" w:firstLineChars="0" w:firstLine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C66CBFE" wp14:editId="0774752C">
            <wp:extent cx="5486400" cy="296791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4832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713C13">
        <w:rPr>
          <w:rFonts w:ascii="仿宋" w:eastAsia="仿宋" w:hAnsi="仿宋" w:hint="eastAsia"/>
          <w:sz w:val="24"/>
        </w:rPr>
        <w:t>结构</w:t>
      </w:r>
      <w:proofErr w:type="spellStart"/>
      <w:r w:rsidRPr="00713C13">
        <w:rPr>
          <w:rFonts w:ascii="仿宋" w:eastAsia="仿宋" w:hAnsi="仿宋" w:hint="eastAsia"/>
          <w:sz w:val="24"/>
        </w:rPr>
        <w:t>ether_header</w:t>
      </w:r>
      <w:proofErr w:type="spellEnd"/>
      <w:r w:rsidRPr="00713C13">
        <w:rPr>
          <w:rFonts w:ascii="仿宋" w:eastAsia="仿宋" w:hAnsi="仿宋" w:hint="eastAsia"/>
          <w:sz w:val="24"/>
        </w:rPr>
        <w:t>定义了以太网</w:t>
      </w:r>
      <w:proofErr w:type="gramStart"/>
      <w:r w:rsidRPr="00713C13">
        <w:rPr>
          <w:rFonts w:ascii="仿宋" w:eastAsia="仿宋" w:hAnsi="仿宋" w:hint="eastAsia"/>
          <w:sz w:val="24"/>
        </w:rPr>
        <w:t>帧</w:t>
      </w:r>
      <w:proofErr w:type="gramEnd"/>
      <w:r w:rsidRPr="00713C13">
        <w:rPr>
          <w:rFonts w:ascii="仿宋" w:eastAsia="仿宋" w:hAnsi="仿宋" w:hint="eastAsia"/>
          <w:sz w:val="24"/>
        </w:rPr>
        <w:t>首部；结构</w:t>
      </w:r>
      <w:proofErr w:type="spellStart"/>
      <w:r w:rsidRPr="00713C13">
        <w:rPr>
          <w:rFonts w:ascii="仿宋" w:eastAsia="仿宋" w:hAnsi="仿宋" w:hint="eastAsia"/>
          <w:sz w:val="24"/>
        </w:rPr>
        <w:t>arphdr</w:t>
      </w:r>
      <w:proofErr w:type="spellEnd"/>
      <w:r w:rsidRPr="00713C13">
        <w:rPr>
          <w:rFonts w:ascii="仿宋" w:eastAsia="仿宋" w:hAnsi="仿宋" w:hint="eastAsia"/>
          <w:sz w:val="24"/>
        </w:rPr>
        <w:t>定义了其后的5个字段，其信息</w:t>
      </w:r>
    </w:p>
    <w:p w14:paraId="2870924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713C13">
        <w:rPr>
          <w:rFonts w:ascii="仿宋" w:eastAsia="仿宋" w:hAnsi="仿宋" w:hint="eastAsia"/>
          <w:sz w:val="24"/>
        </w:rPr>
        <w:t>用于在任何类型的介质上传送ARP请求和回答；</w:t>
      </w:r>
      <w:proofErr w:type="spellStart"/>
      <w:r w:rsidRPr="00713C13">
        <w:rPr>
          <w:rFonts w:ascii="仿宋" w:eastAsia="仿宋" w:hAnsi="仿宋" w:hint="eastAsia"/>
          <w:sz w:val="24"/>
        </w:rPr>
        <w:t>ether_arp</w:t>
      </w:r>
      <w:proofErr w:type="spellEnd"/>
      <w:r w:rsidRPr="00713C13">
        <w:rPr>
          <w:rFonts w:ascii="仿宋" w:eastAsia="仿宋" w:hAnsi="仿宋" w:hint="eastAsia"/>
          <w:sz w:val="24"/>
        </w:rPr>
        <w:t>结构除了包含</w:t>
      </w:r>
      <w:proofErr w:type="spellStart"/>
      <w:r w:rsidRPr="00713C13">
        <w:rPr>
          <w:rFonts w:ascii="仿宋" w:eastAsia="仿宋" w:hAnsi="仿宋" w:hint="eastAsia"/>
          <w:sz w:val="24"/>
        </w:rPr>
        <w:t>arphdr</w:t>
      </w:r>
      <w:proofErr w:type="spellEnd"/>
      <w:r w:rsidRPr="00713C13">
        <w:rPr>
          <w:rFonts w:ascii="仿宋" w:eastAsia="仿宋" w:hAnsi="仿宋" w:hint="eastAsia"/>
          <w:sz w:val="24"/>
        </w:rPr>
        <w:t>结构外，</w:t>
      </w:r>
    </w:p>
    <w:p w14:paraId="01A8D88F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713C13">
        <w:rPr>
          <w:rFonts w:ascii="仿宋" w:eastAsia="仿宋" w:hAnsi="仿宋" w:hint="eastAsia"/>
          <w:sz w:val="24"/>
        </w:rPr>
        <w:t>还包含源主机和目的主机的地址。</w:t>
      </w:r>
    </w:p>
    <w:p w14:paraId="458897D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24365EFD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713C13">
        <w:rPr>
          <w:rFonts w:ascii="仿宋" w:eastAsia="仿宋" w:hAnsi="仿宋" w:hint="eastAsia"/>
          <w:sz w:val="24"/>
        </w:rPr>
        <w:t>定义常量</w:t>
      </w:r>
    </w:p>
    <w:p w14:paraId="54E6D837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37019AAF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EPT_IP   0x0800    /* type: IP */</w:t>
      </w:r>
    </w:p>
    <w:p w14:paraId="53980A35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EPT_ARP   0x0806    /* type: ARP */</w:t>
      </w:r>
    </w:p>
    <w:p w14:paraId="0ACC7CE8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EPT_RARP 0x8035    /* type: RARP */</w:t>
      </w:r>
    </w:p>
    <w:p w14:paraId="61E0881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ARP_HARDWARE 0x0001    /* Dummy type for 802.3 frames */</w:t>
      </w:r>
    </w:p>
    <w:p w14:paraId="7DD233A5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lastRenderedPageBreak/>
        <w:t>#define ARP_REQUEST 0x0001    /* ARP request */</w:t>
      </w:r>
    </w:p>
    <w:p w14:paraId="041437DB" w14:textId="77777777" w:rsid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ARP_REPLY 0x0002    /* ARP reply */</w:t>
      </w:r>
    </w:p>
    <w:p w14:paraId="2531DF3B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42B73D3B" w14:textId="0DC9879E" w:rsidR="00536847" w:rsidRPr="00536847" w:rsidRDefault="00536847" w:rsidP="00536847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536847">
        <w:rPr>
          <w:rFonts w:ascii="仿宋" w:eastAsia="仿宋" w:hAnsi="仿宋" w:hint="eastAsia"/>
          <w:sz w:val="24"/>
        </w:rPr>
        <w:t>以太网首部</w:t>
      </w:r>
    </w:p>
    <w:p w14:paraId="0AB4DA3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ehhdr</w:t>
      </w:r>
      <w:proofErr w:type="spellEnd"/>
      <w:proofErr w:type="gramEnd"/>
      <w:r w:rsidRPr="00536847">
        <w:rPr>
          <w:rFonts w:ascii="仿宋" w:eastAsia="仿宋" w:hAnsi="仿宋"/>
          <w:sz w:val="24"/>
        </w:rPr>
        <w:t xml:space="preserve"> </w:t>
      </w:r>
    </w:p>
    <w:p w14:paraId="5723A13B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0CED31F3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dst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 xml:space="preserve">6];   /* destination ethernet </w:t>
      </w:r>
      <w:proofErr w:type="spellStart"/>
      <w:r w:rsidRPr="00536847">
        <w:rPr>
          <w:rFonts w:ascii="仿宋" w:eastAsia="仿宋" w:hAnsi="仿宋"/>
          <w:sz w:val="24"/>
        </w:rPr>
        <w:t>addrress</w:t>
      </w:r>
      <w:proofErr w:type="spellEnd"/>
      <w:r w:rsidRPr="00536847">
        <w:rPr>
          <w:rFonts w:ascii="仿宋" w:eastAsia="仿宋" w:hAnsi="仿宋"/>
          <w:sz w:val="24"/>
        </w:rPr>
        <w:t xml:space="preserve"> */</w:t>
      </w:r>
    </w:p>
    <w:p w14:paraId="02A1DEC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src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 xml:space="preserve">6];   /* source ethernet </w:t>
      </w:r>
      <w:proofErr w:type="spellStart"/>
      <w:r w:rsidRPr="00536847">
        <w:rPr>
          <w:rFonts w:ascii="仿宋" w:eastAsia="仿宋" w:hAnsi="仿宋"/>
          <w:sz w:val="24"/>
        </w:rPr>
        <w:t>addresss</w:t>
      </w:r>
      <w:proofErr w:type="spellEnd"/>
      <w:r w:rsidRPr="00536847">
        <w:rPr>
          <w:rFonts w:ascii="仿宋" w:eastAsia="仿宋" w:hAnsi="仿宋"/>
          <w:sz w:val="24"/>
        </w:rPr>
        <w:t xml:space="preserve"> */</w:t>
      </w:r>
    </w:p>
    <w:p w14:paraId="16EBD47B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type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/* ethernet </w:t>
      </w:r>
      <w:proofErr w:type="spellStart"/>
      <w:r w:rsidRPr="00536847">
        <w:rPr>
          <w:rFonts w:ascii="仿宋" w:eastAsia="仿宋" w:hAnsi="仿宋"/>
          <w:sz w:val="24"/>
        </w:rPr>
        <w:t>pachet</w:t>
      </w:r>
      <w:proofErr w:type="spellEnd"/>
      <w:r w:rsidRPr="00536847">
        <w:rPr>
          <w:rFonts w:ascii="仿宋" w:eastAsia="仿宋" w:hAnsi="仿宋"/>
          <w:sz w:val="24"/>
        </w:rPr>
        <w:t xml:space="preserve"> type */</w:t>
      </w:r>
    </w:p>
    <w:p w14:paraId="70432CE7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proofErr w:type="gramStart"/>
      <w:r w:rsidRPr="00536847">
        <w:rPr>
          <w:rFonts w:ascii="仿宋" w:eastAsia="仿宋" w:hAnsi="仿宋"/>
          <w:sz w:val="24"/>
        </w:rPr>
        <w:t>}EHHDR</w:t>
      </w:r>
      <w:proofErr w:type="gramEnd"/>
      <w:r w:rsidRPr="00536847">
        <w:rPr>
          <w:rFonts w:ascii="仿宋" w:eastAsia="仿宋" w:hAnsi="仿宋"/>
          <w:sz w:val="24"/>
        </w:rPr>
        <w:t>, *PEHHDR;</w:t>
      </w:r>
    </w:p>
    <w:p w14:paraId="5C1E8FEE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1B847A99" w14:textId="35FADA79" w:rsidR="00536847" w:rsidRPr="00536847" w:rsidRDefault="00536847" w:rsidP="00536847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536847">
        <w:rPr>
          <w:rFonts w:ascii="仿宋" w:eastAsia="仿宋" w:hAnsi="仿宋" w:hint="eastAsia"/>
          <w:sz w:val="24"/>
        </w:rPr>
        <w:t>以太网</w:t>
      </w:r>
      <w:proofErr w:type="spellStart"/>
      <w:r w:rsidRPr="00536847">
        <w:rPr>
          <w:rFonts w:ascii="仿宋" w:eastAsia="仿宋" w:hAnsi="仿宋" w:hint="eastAsia"/>
          <w:sz w:val="24"/>
        </w:rPr>
        <w:t>arp</w:t>
      </w:r>
      <w:proofErr w:type="spellEnd"/>
      <w:r w:rsidRPr="00536847">
        <w:rPr>
          <w:rFonts w:ascii="仿宋" w:eastAsia="仿宋" w:hAnsi="仿宋" w:hint="eastAsia"/>
          <w:sz w:val="24"/>
        </w:rPr>
        <w:t>字段</w:t>
      </w:r>
    </w:p>
    <w:p w14:paraId="446010F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arphdr</w:t>
      </w:r>
      <w:proofErr w:type="spellEnd"/>
      <w:proofErr w:type="gramEnd"/>
    </w:p>
    <w:p w14:paraId="3477448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5E8C8106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536847">
        <w:rPr>
          <w:rFonts w:ascii="仿宋" w:eastAsia="仿宋" w:hAnsi="仿宋" w:hint="eastAsia"/>
          <w:sz w:val="24"/>
        </w:rPr>
        <w:t>//</w:t>
      </w:r>
      <w:proofErr w:type="spellStart"/>
      <w:r w:rsidRPr="00536847">
        <w:rPr>
          <w:rFonts w:ascii="仿宋" w:eastAsia="仿宋" w:hAnsi="仿宋" w:hint="eastAsia"/>
          <w:sz w:val="24"/>
        </w:rPr>
        <w:t>arp</w:t>
      </w:r>
      <w:proofErr w:type="spellEnd"/>
      <w:r w:rsidRPr="00536847">
        <w:rPr>
          <w:rFonts w:ascii="仿宋" w:eastAsia="仿宋" w:hAnsi="仿宋" w:hint="eastAsia"/>
          <w:sz w:val="24"/>
        </w:rPr>
        <w:t>首部</w:t>
      </w:r>
    </w:p>
    <w:p w14:paraId="4F3EB3CC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hrd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format of hardware address */</w:t>
      </w:r>
    </w:p>
    <w:p w14:paraId="3384732D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pro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format of protocol address */</w:t>
      </w:r>
    </w:p>
    <w:p w14:paraId="7B43458F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hln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length of hardware address */</w:t>
      </w:r>
    </w:p>
    <w:p w14:paraId="5ED07256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pln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length of protocol address */</w:t>
      </w:r>
    </w:p>
    <w:p w14:paraId="7DBF42F3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op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 /* ARP/RARP operation */</w:t>
      </w:r>
    </w:p>
    <w:p w14:paraId="2D787231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00C19CD8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sha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>6];    /* sender hardware address */</w:t>
      </w:r>
    </w:p>
    <w:p w14:paraId="1EAAB22F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long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spa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sender protocol address */</w:t>
      </w:r>
    </w:p>
    <w:p w14:paraId="158272E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lastRenderedPageBreak/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tha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>6];    /* target hardware address */</w:t>
      </w:r>
    </w:p>
    <w:p w14:paraId="487E748C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long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tpa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target protocol address */</w:t>
      </w:r>
    </w:p>
    <w:p w14:paraId="364A0DA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proofErr w:type="gramStart"/>
      <w:r w:rsidRPr="00536847">
        <w:rPr>
          <w:rFonts w:ascii="仿宋" w:eastAsia="仿宋" w:hAnsi="仿宋"/>
          <w:sz w:val="24"/>
        </w:rPr>
        <w:t>}ARPHDR</w:t>
      </w:r>
      <w:proofErr w:type="gramEnd"/>
      <w:r w:rsidRPr="00536847">
        <w:rPr>
          <w:rFonts w:ascii="仿宋" w:eastAsia="仿宋" w:hAnsi="仿宋"/>
          <w:sz w:val="24"/>
        </w:rPr>
        <w:t>, *PARPHDR;</w:t>
      </w:r>
    </w:p>
    <w:p w14:paraId="51FA2897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04F404CC" w14:textId="4A423505" w:rsidR="00536847" w:rsidRPr="00536847" w:rsidRDefault="00536847" w:rsidP="00536847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536847">
        <w:rPr>
          <w:rFonts w:ascii="仿宋" w:eastAsia="仿宋" w:hAnsi="仿宋" w:hint="eastAsia"/>
          <w:sz w:val="24"/>
        </w:rPr>
        <w:t>整个</w:t>
      </w:r>
      <w:proofErr w:type="spellStart"/>
      <w:r w:rsidRPr="00536847">
        <w:rPr>
          <w:rFonts w:ascii="仿宋" w:eastAsia="仿宋" w:hAnsi="仿宋" w:hint="eastAsia"/>
          <w:sz w:val="24"/>
        </w:rPr>
        <w:t>arp</w:t>
      </w:r>
      <w:proofErr w:type="spellEnd"/>
      <w:r w:rsidRPr="00536847">
        <w:rPr>
          <w:rFonts w:ascii="仿宋" w:eastAsia="仿宋" w:hAnsi="仿宋" w:hint="eastAsia"/>
          <w:sz w:val="24"/>
        </w:rPr>
        <w:t>报文包，总长度42字节</w:t>
      </w:r>
    </w:p>
    <w:p w14:paraId="2068B4B8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arpPacket</w:t>
      </w:r>
      <w:proofErr w:type="spellEnd"/>
      <w:proofErr w:type="gramEnd"/>
    </w:p>
    <w:p w14:paraId="6BE9A991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7E1B1EC0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EHHDR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ehhdr</w:t>
      </w:r>
      <w:proofErr w:type="spellEnd"/>
      <w:r w:rsidRPr="00536847">
        <w:rPr>
          <w:rFonts w:ascii="仿宋" w:eastAsia="仿宋" w:hAnsi="仿宋"/>
          <w:sz w:val="24"/>
        </w:rPr>
        <w:t>;</w:t>
      </w:r>
      <w:proofErr w:type="gramEnd"/>
    </w:p>
    <w:p w14:paraId="7177AE59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ARPHDR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arphdr</w:t>
      </w:r>
      <w:proofErr w:type="spellEnd"/>
      <w:r w:rsidRPr="00536847">
        <w:rPr>
          <w:rFonts w:ascii="仿宋" w:eastAsia="仿宋" w:hAnsi="仿宋"/>
          <w:sz w:val="24"/>
        </w:rPr>
        <w:t>;</w:t>
      </w:r>
      <w:proofErr w:type="gramEnd"/>
    </w:p>
    <w:p w14:paraId="771AC101" w14:textId="17687D40" w:rsidR="00536847" w:rsidRDefault="00536847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} ARPPACKET, *</w:t>
      </w:r>
      <w:proofErr w:type="gramStart"/>
      <w:r w:rsidRPr="00536847">
        <w:rPr>
          <w:rFonts w:ascii="仿宋" w:eastAsia="仿宋" w:hAnsi="仿宋"/>
          <w:sz w:val="24"/>
        </w:rPr>
        <w:t>PARPPACKET;</w:t>
      </w:r>
      <w:proofErr w:type="gramEnd"/>
    </w:p>
    <w:p w14:paraId="2257A373" w14:textId="77777777" w:rsidR="00E873EB" w:rsidRDefault="00E873EB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</w:p>
    <w:p w14:paraId="312B5408" w14:textId="77777777" w:rsidR="00E873EB" w:rsidRDefault="00E873EB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</w:p>
    <w:p w14:paraId="3313760E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typedef struct _</w:t>
      </w:r>
      <w:proofErr w:type="spellStart"/>
      <w:r w:rsidRPr="00E873EB">
        <w:rPr>
          <w:rFonts w:ascii="仿宋" w:eastAsia="仿宋" w:hAnsi="仿宋"/>
          <w:sz w:val="24"/>
        </w:rPr>
        <w:t>arp_hdr</w:t>
      </w:r>
      <w:proofErr w:type="spellEnd"/>
      <w:r w:rsidRPr="00E873EB">
        <w:rPr>
          <w:rFonts w:ascii="仿宋" w:eastAsia="仿宋" w:hAnsi="仿宋"/>
          <w:sz w:val="24"/>
        </w:rPr>
        <w:t xml:space="preserve"> </w:t>
      </w:r>
      <w:proofErr w:type="spellStart"/>
      <w:r w:rsidRPr="00E873EB">
        <w:rPr>
          <w:rFonts w:ascii="仿宋" w:eastAsia="仿宋" w:hAnsi="仿宋"/>
          <w:sz w:val="24"/>
        </w:rPr>
        <w:t>arp_</w:t>
      </w:r>
      <w:proofErr w:type="gramStart"/>
      <w:r w:rsidRPr="00E873EB">
        <w:rPr>
          <w:rFonts w:ascii="仿宋" w:eastAsia="仿宋" w:hAnsi="仿宋"/>
          <w:sz w:val="24"/>
        </w:rPr>
        <w:t>hdr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0CA4CA8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struct _</w:t>
      </w:r>
      <w:proofErr w:type="spellStart"/>
      <w:r w:rsidRPr="00E873EB">
        <w:rPr>
          <w:rFonts w:ascii="仿宋" w:eastAsia="仿宋" w:hAnsi="仿宋"/>
          <w:sz w:val="24"/>
        </w:rPr>
        <w:t>arp_hdr</w:t>
      </w:r>
      <w:proofErr w:type="spellEnd"/>
      <w:r w:rsidRPr="00E873EB">
        <w:rPr>
          <w:rFonts w:ascii="仿宋" w:eastAsia="仿宋" w:hAnsi="仿宋"/>
          <w:sz w:val="24"/>
        </w:rPr>
        <w:t xml:space="preserve"> {</w:t>
      </w:r>
    </w:p>
    <w:p w14:paraId="28FB90C4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htype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55ED6740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ptype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0F9ED6F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hlen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5BAAB8D2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plen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3F81355E" w14:textId="63038364" w:rsidR="00E873EB" w:rsidRPr="00E873EB" w:rsidRDefault="00E873EB" w:rsidP="00E873EB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opcode;</w:t>
      </w:r>
      <w:r>
        <w:rPr>
          <w:rFonts w:ascii="仿宋" w:eastAsia="仿宋" w:hAnsi="仿宋"/>
          <w:sz w:val="24"/>
        </w:rPr>
        <w:t xml:space="preserve">  //</w:t>
      </w:r>
      <w:r w:rsidRPr="00E873EB">
        <w:rPr>
          <w:rFonts w:ascii="仿宋" w:eastAsia="仿宋" w:hAnsi="仿宋"/>
          <w:sz w:val="24"/>
        </w:rPr>
        <w:t xml:space="preserve"> </w:t>
      </w:r>
      <w:r w:rsidRPr="00E873EB">
        <w:rPr>
          <w:rFonts w:ascii="仿宋" w:eastAsia="仿宋" w:hAnsi="仿宋"/>
          <w:sz w:val="24"/>
        </w:rPr>
        <w:t xml:space="preserve">ARPOP_REQUEST </w:t>
      </w:r>
      <w:r>
        <w:rPr>
          <w:rFonts w:ascii="仿宋" w:eastAsia="仿宋" w:hAnsi="仿宋" w:hint="eastAsia"/>
          <w:sz w:val="24"/>
        </w:rPr>
        <w:t>，</w:t>
      </w:r>
      <w:r w:rsidRPr="00E873EB">
        <w:rPr>
          <w:rFonts w:ascii="仿宋" w:eastAsia="仿宋" w:hAnsi="仿宋"/>
          <w:sz w:val="24"/>
        </w:rPr>
        <w:t>ARPOP_REPLY</w:t>
      </w:r>
    </w:p>
    <w:p w14:paraId="5AE93243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sender_</w:t>
      </w:r>
      <w:proofErr w:type="gramStart"/>
      <w:r w:rsidRPr="00E873EB">
        <w:rPr>
          <w:rFonts w:ascii="仿宋" w:eastAsia="仿宋" w:hAnsi="仿宋"/>
          <w:sz w:val="24"/>
        </w:rPr>
        <w:t>mac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6];</w:t>
      </w:r>
    </w:p>
    <w:p w14:paraId="3F3A0962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sender_</w:t>
      </w:r>
      <w:proofErr w:type="gramStart"/>
      <w:r w:rsidRPr="00E873EB">
        <w:rPr>
          <w:rFonts w:ascii="仿宋" w:eastAsia="仿宋" w:hAnsi="仿宋"/>
          <w:sz w:val="24"/>
        </w:rPr>
        <w:t>ip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4];</w:t>
      </w:r>
    </w:p>
    <w:p w14:paraId="3086D4A9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target_</w:t>
      </w:r>
      <w:proofErr w:type="gramStart"/>
      <w:r w:rsidRPr="00E873EB">
        <w:rPr>
          <w:rFonts w:ascii="仿宋" w:eastAsia="仿宋" w:hAnsi="仿宋"/>
          <w:sz w:val="24"/>
        </w:rPr>
        <w:t>mac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6];</w:t>
      </w:r>
    </w:p>
    <w:p w14:paraId="3F992BFD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target_</w:t>
      </w:r>
      <w:proofErr w:type="gramStart"/>
      <w:r w:rsidRPr="00E873EB">
        <w:rPr>
          <w:rFonts w:ascii="仿宋" w:eastAsia="仿宋" w:hAnsi="仿宋"/>
          <w:sz w:val="24"/>
        </w:rPr>
        <w:t>ip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4];</w:t>
      </w:r>
    </w:p>
    <w:p w14:paraId="72396585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lastRenderedPageBreak/>
        <w:t>};</w:t>
      </w:r>
    </w:p>
    <w:p w14:paraId="1EF88CA4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403823A7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ETH_HDRLEN 14</w:t>
      </w:r>
    </w:p>
    <w:p w14:paraId="44BCA0B9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IP4_HDRLEN 20</w:t>
      </w:r>
    </w:p>
    <w:p w14:paraId="136EB7F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ARP_HDRLEN 28</w:t>
      </w:r>
    </w:p>
    <w:p w14:paraId="19955C80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ARPOP_REQUEST 1</w:t>
      </w:r>
    </w:p>
    <w:p w14:paraId="120A4A15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ARPOP_REPLY 2</w:t>
      </w:r>
    </w:p>
    <w:p w14:paraId="4779B38D" w14:textId="078DA7C9" w:rsidR="00E873EB" w:rsidRDefault="002E35C4" w:rsidP="00536847">
      <w:pPr>
        <w:pStyle w:val="afe"/>
        <w:ind w:left="1080" w:firstLineChars="0" w:firstLine="0"/>
        <w:rPr>
          <w:rFonts w:ascii="仿宋" w:eastAsia="仿宋" w:hAnsi="仿宋" w:hint="eastAsia"/>
          <w:sz w:val="24"/>
        </w:rPr>
      </w:pPr>
      <w:r w:rsidRPr="002E35C4">
        <w:rPr>
          <w:rFonts w:ascii="仿宋" w:eastAsia="仿宋" w:hAnsi="仿宋" w:hint="eastAsia"/>
          <w:sz w:val="24"/>
        </w:rPr>
        <w:t>ARP请求表示为ARPOP_REQUEST，ARP应答表示为ARPOP_REPLY。</w:t>
      </w:r>
    </w:p>
    <w:p w14:paraId="657AEC3E" w14:textId="3BB4B3FE" w:rsidR="006F2D5B" w:rsidRDefault="00C440AB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2、使用协议错误，通过在网上搜索资料解决。</w:t>
      </w:r>
    </w:p>
    <w:p w14:paraId="5E211A8A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PF_INET：IPv4互联网协议族</w:t>
      </w:r>
    </w:p>
    <w:p w14:paraId="370412A0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PF_INET6：IPv6互联网协议族</w:t>
      </w:r>
    </w:p>
    <w:p w14:paraId="324B4C95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PF_LOCAL：本地通信的UNIX协议族</w:t>
      </w:r>
    </w:p>
    <w:p w14:paraId="7F245BDF" w14:textId="0DC5BC69" w:rsidR="001657E0" w:rsidRDefault="001657E0" w:rsidP="001657E0">
      <w:pPr>
        <w:pStyle w:val="afe"/>
        <w:ind w:left="720" w:firstLineChars="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PF_PACKET：底层套接字的协议族</w:t>
      </w:r>
    </w:p>
    <w:p w14:paraId="29A45A28" w14:textId="5B638F15" w:rsidR="006F2D5B" w:rsidRDefault="00DA3A01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3、</w:t>
      </w:r>
      <w:r w:rsidRPr="00DA3A01">
        <w:rPr>
          <w:rFonts w:ascii="仿宋" w:eastAsia="仿宋" w:hAnsi="仿宋"/>
          <w:sz w:val="24"/>
        </w:rPr>
        <w:t>undefined reference to `main</w:t>
      </w:r>
      <w:r>
        <w:rPr>
          <w:rFonts w:ascii="仿宋" w:eastAsia="仿宋" w:hAnsi="仿宋" w:hint="eastAsia"/>
          <w:sz w:val="24"/>
        </w:rPr>
        <w:t>，</w:t>
      </w:r>
    </w:p>
    <w:p w14:paraId="43920B3D" w14:textId="5ABAEC7E" w:rsidR="00DA3A01" w:rsidRDefault="00DA3A01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调用依赖没有解决， 把依赖的文件也编译进去</w:t>
      </w:r>
    </w:p>
    <w:p w14:paraId="7862255A" w14:textId="0CB8194D" w:rsidR="008E4013" w:rsidRDefault="008E4013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proofErr w:type="gramStart"/>
      <w:r w:rsidRPr="008E4013">
        <w:rPr>
          <w:rFonts w:ascii="仿宋" w:eastAsia="仿宋" w:hAnsi="仿宋"/>
          <w:sz w:val="24"/>
        </w:rPr>
        <w:t>gcc</w:t>
      </w:r>
      <w:proofErr w:type="spellEnd"/>
      <w:r w:rsidRPr="008E4013">
        <w:rPr>
          <w:rFonts w:ascii="仿宋" w:eastAsia="仿宋" w:hAnsi="仿宋"/>
          <w:sz w:val="24"/>
        </w:rPr>
        <w:t xml:space="preserve">  -</w:t>
      </w:r>
      <w:proofErr w:type="gramEnd"/>
      <w:r w:rsidRPr="008E4013">
        <w:rPr>
          <w:rFonts w:ascii="仿宋" w:eastAsia="仿宋" w:hAnsi="仿宋"/>
          <w:sz w:val="24"/>
        </w:rPr>
        <w:t xml:space="preserve">o </w:t>
      </w:r>
      <w:proofErr w:type="spellStart"/>
      <w:r w:rsidRPr="008E4013">
        <w:rPr>
          <w:rFonts w:ascii="仿宋" w:eastAsia="仿宋" w:hAnsi="仿宋"/>
          <w:sz w:val="24"/>
        </w:rPr>
        <w:t>arp_listener</w:t>
      </w:r>
      <w:proofErr w:type="spellEnd"/>
      <w:r w:rsidRPr="008E4013">
        <w:rPr>
          <w:rFonts w:ascii="仿宋" w:eastAsia="仿宋" w:hAnsi="仿宋"/>
          <w:sz w:val="24"/>
        </w:rPr>
        <w:t xml:space="preserve">  </w:t>
      </w:r>
      <w:proofErr w:type="spellStart"/>
      <w:r w:rsidRPr="008E4013">
        <w:rPr>
          <w:rFonts w:ascii="仿宋" w:eastAsia="仿宋" w:hAnsi="仿宋"/>
          <w:sz w:val="24"/>
        </w:rPr>
        <w:t>arp_listener.o</w:t>
      </w:r>
      <w:proofErr w:type="spellEnd"/>
      <w:r w:rsidRPr="008E4013">
        <w:rPr>
          <w:rFonts w:ascii="仿宋" w:eastAsia="仿宋" w:hAnsi="仿宋"/>
          <w:sz w:val="24"/>
        </w:rPr>
        <w:t xml:space="preserve">  </w:t>
      </w:r>
      <w:proofErr w:type="spellStart"/>
      <w:r w:rsidRPr="008E4013">
        <w:rPr>
          <w:rFonts w:ascii="仿宋" w:eastAsia="仿宋" w:hAnsi="仿宋"/>
          <w:sz w:val="24"/>
        </w:rPr>
        <w:t>arp.o</w:t>
      </w:r>
      <w:proofErr w:type="spellEnd"/>
      <w:r w:rsidRPr="008E4013">
        <w:rPr>
          <w:rFonts w:ascii="仿宋" w:eastAsia="仿宋" w:hAnsi="仿宋"/>
          <w:sz w:val="24"/>
        </w:rPr>
        <w:t xml:space="preserve">   </w:t>
      </w:r>
      <w:proofErr w:type="spellStart"/>
      <w:r w:rsidRPr="008E4013">
        <w:rPr>
          <w:rFonts w:ascii="仿宋" w:eastAsia="仿宋" w:hAnsi="仿宋"/>
          <w:sz w:val="24"/>
        </w:rPr>
        <w:t>dataio.o</w:t>
      </w:r>
      <w:proofErr w:type="spellEnd"/>
    </w:p>
    <w:p w14:paraId="66E3A431" w14:textId="116559A8" w:rsidR="00727BB2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3、</w:t>
      </w:r>
      <w:r w:rsidR="00727BB2">
        <w:rPr>
          <w:rFonts w:ascii="仿宋" w:eastAsia="仿宋" w:hAnsi="仿宋" w:hint="eastAsia"/>
          <w:sz w:val="24"/>
        </w:rPr>
        <w:t xml:space="preserve"> 运行 </w:t>
      </w:r>
      <w:r w:rsidR="00727BB2">
        <w:rPr>
          <w:rFonts w:ascii="仿宋" w:eastAsia="仿宋" w:hAnsi="仿宋"/>
          <w:sz w:val="24"/>
        </w:rPr>
        <w:t>./</w:t>
      </w:r>
      <w:proofErr w:type="spellStart"/>
      <w:proofErr w:type="gramStart"/>
      <w:r w:rsidR="00727BB2" w:rsidRPr="008E4013">
        <w:rPr>
          <w:rFonts w:ascii="仿宋" w:eastAsia="仿宋" w:hAnsi="仿宋"/>
          <w:sz w:val="24"/>
        </w:rPr>
        <w:t>arp</w:t>
      </w:r>
      <w:proofErr w:type="gramEnd"/>
      <w:r w:rsidR="00727BB2" w:rsidRPr="008E4013">
        <w:rPr>
          <w:rFonts w:ascii="仿宋" w:eastAsia="仿宋" w:hAnsi="仿宋"/>
          <w:sz w:val="24"/>
        </w:rPr>
        <w:t>_listener</w:t>
      </w:r>
      <w:proofErr w:type="spellEnd"/>
    </w:p>
    <w:p w14:paraId="1A57971B" w14:textId="3A9AFCDE" w:rsidR="00DA3A01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运行软件后出错提示： </w:t>
      </w:r>
      <w:r w:rsidRPr="00DA3A01">
        <w:rPr>
          <w:rFonts w:ascii="仿宋" w:eastAsia="仿宋" w:hAnsi="仿宋"/>
          <w:sz w:val="24"/>
        </w:rPr>
        <w:t>socket error: Operation not permitted</w:t>
      </w:r>
      <w:r>
        <w:rPr>
          <w:rFonts w:ascii="仿宋" w:eastAsia="仿宋" w:hAnsi="仿宋" w:hint="eastAsia"/>
          <w:sz w:val="24"/>
        </w:rPr>
        <w:t>，</w:t>
      </w:r>
    </w:p>
    <w:p w14:paraId="2D4C9FC1" w14:textId="387DE454" w:rsidR="00DA3A01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</w:t>
      </w:r>
      <w:proofErr w:type="spellStart"/>
      <w:r>
        <w:rPr>
          <w:rFonts w:ascii="仿宋" w:eastAsia="仿宋" w:hAnsi="仿宋" w:hint="eastAsia"/>
          <w:sz w:val="24"/>
        </w:rPr>
        <w:t>sudo</w:t>
      </w:r>
      <w:proofErr w:type="spellEnd"/>
      <w:r>
        <w:rPr>
          <w:rFonts w:ascii="仿宋" w:eastAsia="仿宋" w:hAnsi="仿宋" w:hint="eastAsia"/>
          <w:sz w:val="24"/>
        </w:rPr>
        <w:t>提权</w:t>
      </w:r>
    </w:p>
    <w:p w14:paraId="2DE55CF5" w14:textId="2D9C5E32" w:rsidR="00A112EE" w:rsidRDefault="00A112EE" w:rsidP="00A112EE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/>
          <w:sz w:val="24"/>
        </w:rPr>
        <w:t>Sudo  .</w:t>
      </w:r>
      <w:proofErr w:type="gramEnd"/>
      <w:r>
        <w:rPr>
          <w:rFonts w:ascii="仿宋" w:eastAsia="仿宋" w:hAnsi="仿宋"/>
          <w:sz w:val="24"/>
        </w:rPr>
        <w:t>/</w:t>
      </w:r>
      <w:proofErr w:type="spellStart"/>
      <w:r w:rsidRPr="008E4013">
        <w:rPr>
          <w:rFonts w:ascii="仿宋" w:eastAsia="仿宋" w:hAnsi="仿宋"/>
          <w:sz w:val="24"/>
        </w:rPr>
        <w:t>arp_listener</w:t>
      </w:r>
      <w:proofErr w:type="spellEnd"/>
    </w:p>
    <w:p w14:paraId="780D3634" w14:textId="77777777" w:rsidR="00A112EE" w:rsidRDefault="00A112EE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</w:p>
    <w:p w14:paraId="5127E40E" w14:textId="30C4F59F" w:rsidR="000E255F" w:rsidRDefault="000E255F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4、</w:t>
      </w:r>
      <w:r w:rsidR="003F1356">
        <w:rPr>
          <w:rFonts w:ascii="仿宋" w:eastAsia="仿宋" w:hAnsi="仿宋" w:hint="eastAsia"/>
          <w:sz w:val="24"/>
        </w:rPr>
        <w:t>使用</w:t>
      </w:r>
      <w:r>
        <w:rPr>
          <w:rFonts w:ascii="仿宋" w:eastAsia="仿宋" w:hAnsi="仿宋" w:hint="eastAsia"/>
          <w:sz w:val="24"/>
        </w:rPr>
        <w:t>网卡名称</w:t>
      </w:r>
      <w:r w:rsidR="00815E05">
        <w:rPr>
          <w:rFonts w:ascii="仿宋" w:eastAsia="仿宋" w:hAnsi="仿宋" w:hint="eastAsia"/>
          <w:sz w:val="24"/>
        </w:rPr>
        <w:t>默认的</w:t>
      </w:r>
      <w:r>
        <w:rPr>
          <w:rFonts w:ascii="仿宋" w:eastAsia="仿宋" w:hAnsi="仿宋" w:hint="eastAsia"/>
          <w:sz w:val="24"/>
        </w:rPr>
        <w:t>eth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 xml:space="preserve">错误 </w:t>
      </w:r>
    </w:p>
    <w:p w14:paraId="1330B74F" w14:textId="605DCB62" w:rsidR="000E255F" w:rsidRDefault="000E255F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使用</w:t>
      </w:r>
      <w:proofErr w:type="spellStart"/>
      <w:r>
        <w:rPr>
          <w:rFonts w:ascii="仿宋" w:eastAsia="仿宋" w:hAnsi="仿宋" w:hint="eastAsia"/>
          <w:sz w:val="24"/>
        </w:rPr>
        <w:t>ifconfig</w:t>
      </w:r>
      <w:proofErr w:type="spellEnd"/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命令，查看当前网卡名称</w:t>
      </w:r>
    </w:p>
    <w:p w14:paraId="7931B654" w14:textId="77777777" w:rsidR="005E0772" w:rsidRDefault="00B7310F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5、虚拟机</w:t>
      </w:r>
      <w:r w:rsidR="0031613D">
        <w:rPr>
          <w:rFonts w:ascii="仿宋" w:eastAsia="仿宋" w:hAnsi="仿宋" w:hint="eastAsia"/>
          <w:sz w:val="24"/>
        </w:rPr>
        <w:t>下的</w:t>
      </w:r>
      <w:proofErr w:type="spellStart"/>
      <w:r w:rsidR="0031613D">
        <w:rPr>
          <w:rFonts w:ascii="仿宋" w:eastAsia="仿宋" w:hAnsi="仿宋" w:hint="eastAsia"/>
          <w:sz w:val="24"/>
        </w:rPr>
        <w:t>linux</w:t>
      </w:r>
      <w:proofErr w:type="spellEnd"/>
      <w:r>
        <w:rPr>
          <w:rFonts w:ascii="仿宋" w:eastAsia="仿宋" w:hAnsi="仿宋" w:hint="eastAsia"/>
          <w:sz w:val="24"/>
        </w:rPr>
        <w:t>和windows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pc</w:t>
      </w:r>
      <w:r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不在一个局域网内</w:t>
      </w:r>
      <w:r w:rsidR="005E0772">
        <w:rPr>
          <w:rFonts w:ascii="仿宋" w:eastAsia="仿宋" w:hAnsi="仿宋"/>
          <w:sz w:val="24"/>
        </w:rPr>
        <w:t>.</w:t>
      </w:r>
    </w:p>
    <w:p w14:paraId="3CD256E1" w14:textId="6C42131E" w:rsidR="005E0772" w:rsidRDefault="005E0772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解决放法： </w:t>
      </w:r>
      <w:r w:rsidR="00B7310F">
        <w:rPr>
          <w:rFonts w:ascii="仿宋" w:eastAsia="仿宋" w:hAnsi="仿宋" w:hint="eastAsia"/>
          <w:sz w:val="24"/>
        </w:rPr>
        <w:t>需要二者都使用静态</w:t>
      </w:r>
      <w:proofErr w:type="spellStart"/>
      <w:r w:rsidR="00B7310F">
        <w:rPr>
          <w:rFonts w:ascii="仿宋" w:eastAsia="仿宋" w:hAnsi="仿宋" w:hint="eastAsia"/>
          <w:sz w:val="24"/>
        </w:rPr>
        <w:t>ip</w:t>
      </w:r>
      <w:proofErr w:type="spellEnd"/>
      <w:r w:rsidR="00B7310F">
        <w:rPr>
          <w:rFonts w:ascii="仿宋" w:eastAsia="仿宋" w:hAnsi="仿宋" w:hint="eastAsia"/>
          <w:sz w:val="24"/>
        </w:rPr>
        <w:t xml:space="preserve">，在一个网段内 </w:t>
      </w:r>
      <w:r>
        <w:rPr>
          <w:rFonts w:ascii="仿宋" w:eastAsia="仿宋" w:hAnsi="仿宋" w:hint="eastAsia"/>
          <w:sz w:val="24"/>
        </w:rPr>
        <w:t xml:space="preserve">， </w:t>
      </w:r>
    </w:p>
    <w:p w14:paraId="7E411EA0" w14:textId="0ACFBD58" w:rsidR="00DA3A01" w:rsidRPr="00DA3A01" w:rsidRDefault="005E0772" w:rsidP="006F2D5B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proofErr w:type="spellStart"/>
      <w:r>
        <w:rPr>
          <w:rFonts w:ascii="仿宋" w:eastAsia="仿宋" w:hAnsi="仿宋"/>
          <w:sz w:val="24"/>
        </w:rPr>
        <w:t>V</w:t>
      </w:r>
      <w:r>
        <w:rPr>
          <w:rFonts w:ascii="仿宋" w:eastAsia="仿宋" w:hAnsi="仿宋" w:hint="eastAsia"/>
          <w:sz w:val="24"/>
        </w:rPr>
        <w:t>mware</w:t>
      </w:r>
      <w:proofErr w:type="spellEnd"/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需要使用bridge模式 。</w:t>
      </w:r>
    </w:p>
    <w:p w14:paraId="796CE05D" w14:textId="2427339C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进展预测</w:t>
      </w:r>
    </w:p>
    <w:p w14:paraId="36DC2DAE" w14:textId="6F89688A" w:rsidR="0062444A" w:rsidRPr="002F5930" w:rsidRDefault="0062444A" w:rsidP="00CC4C68">
      <w:pPr>
        <w:pStyle w:val="afe"/>
        <w:tabs>
          <w:tab w:val="left" w:pos="3656"/>
        </w:tabs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仿宋" w:eastAsia="仿宋" w:hAnsi="仿宋" w:hint="eastAsia"/>
          <w:sz w:val="24"/>
        </w:rPr>
        <w:t>8月2</w:t>
      </w:r>
      <w:r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日完成预定功能</w:t>
      </w:r>
      <w:r w:rsidR="00CC4C68">
        <w:rPr>
          <w:rFonts w:ascii="仿宋" w:eastAsia="仿宋" w:hAnsi="仿宋"/>
          <w:sz w:val="24"/>
        </w:rPr>
        <w:tab/>
      </w:r>
    </w:p>
    <w:sectPr w:rsidR="0062444A" w:rsidRPr="002F5930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53F2" w14:textId="77777777" w:rsidR="00771D8A" w:rsidRDefault="00771D8A">
      <w:pPr>
        <w:spacing w:before="0" w:after="0" w:line="240" w:lineRule="auto"/>
      </w:pPr>
      <w:r>
        <w:separator/>
      </w:r>
    </w:p>
  </w:endnote>
  <w:endnote w:type="continuationSeparator" w:id="0">
    <w:p w14:paraId="6A9C6C8E" w14:textId="77777777" w:rsidR="00771D8A" w:rsidRDefault="00771D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3C22" w14:textId="77777777" w:rsidR="006C6E5E" w:rsidRDefault="001C6DE1">
    <w:pPr>
      <w:pStyle w:val="af2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A94B44" w:rsidRPr="00A94B44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E9B3" w14:textId="77777777" w:rsidR="00771D8A" w:rsidRDefault="00771D8A">
      <w:pPr>
        <w:spacing w:before="0" w:after="0" w:line="240" w:lineRule="auto"/>
      </w:pPr>
      <w:r>
        <w:separator/>
      </w:r>
    </w:p>
  </w:footnote>
  <w:footnote w:type="continuationSeparator" w:id="0">
    <w:p w14:paraId="6468F37D" w14:textId="77777777" w:rsidR="00771D8A" w:rsidRDefault="00771D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54230AE"/>
    <w:multiLevelType w:val="hybridMultilevel"/>
    <w:tmpl w:val="FF4CC59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4FB92836"/>
    <w:multiLevelType w:val="hybridMultilevel"/>
    <w:tmpl w:val="EAC62E66"/>
    <w:lvl w:ilvl="0" w:tplc="7BB0A6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7D5923"/>
    <w:multiLevelType w:val="hybridMultilevel"/>
    <w:tmpl w:val="84B23992"/>
    <w:lvl w:ilvl="0" w:tplc="05BAE86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357314805">
    <w:abstractNumId w:val="1"/>
  </w:num>
  <w:num w:numId="2" w16cid:durableId="1936554000">
    <w:abstractNumId w:val="1"/>
  </w:num>
  <w:num w:numId="3" w16cid:durableId="1801193317">
    <w:abstractNumId w:val="0"/>
  </w:num>
  <w:num w:numId="4" w16cid:durableId="793062326">
    <w:abstractNumId w:val="0"/>
  </w:num>
  <w:num w:numId="5" w16cid:durableId="1964730718">
    <w:abstractNumId w:val="1"/>
  </w:num>
  <w:num w:numId="6" w16cid:durableId="1403988064">
    <w:abstractNumId w:val="0"/>
  </w:num>
  <w:num w:numId="7" w16cid:durableId="1425607584">
    <w:abstractNumId w:val="3"/>
  </w:num>
  <w:num w:numId="8" w16cid:durableId="1274746097">
    <w:abstractNumId w:val="2"/>
  </w:num>
  <w:num w:numId="9" w16cid:durableId="890577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88"/>
    <w:rsid w:val="000349E0"/>
    <w:rsid w:val="00072C34"/>
    <w:rsid w:val="000B4F6D"/>
    <w:rsid w:val="000E255F"/>
    <w:rsid w:val="00100317"/>
    <w:rsid w:val="001657E0"/>
    <w:rsid w:val="00166150"/>
    <w:rsid w:val="00174AAF"/>
    <w:rsid w:val="001C6DE1"/>
    <w:rsid w:val="001C76E5"/>
    <w:rsid w:val="001F649F"/>
    <w:rsid w:val="00205C69"/>
    <w:rsid w:val="00270A88"/>
    <w:rsid w:val="002846B6"/>
    <w:rsid w:val="002E35C4"/>
    <w:rsid w:val="002F5930"/>
    <w:rsid w:val="00301E8A"/>
    <w:rsid w:val="00302E19"/>
    <w:rsid w:val="00312E73"/>
    <w:rsid w:val="0031613D"/>
    <w:rsid w:val="00384B59"/>
    <w:rsid w:val="00397568"/>
    <w:rsid w:val="003B3BC2"/>
    <w:rsid w:val="003B4511"/>
    <w:rsid w:val="003F1356"/>
    <w:rsid w:val="0041142B"/>
    <w:rsid w:val="0042791E"/>
    <w:rsid w:val="00466375"/>
    <w:rsid w:val="00473379"/>
    <w:rsid w:val="00536847"/>
    <w:rsid w:val="005526CA"/>
    <w:rsid w:val="005975CC"/>
    <w:rsid w:val="005E0772"/>
    <w:rsid w:val="0062444A"/>
    <w:rsid w:val="00652D3F"/>
    <w:rsid w:val="006C6E5E"/>
    <w:rsid w:val="006F2D5B"/>
    <w:rsid w:val="00713C13"/>
    <w:rsid w:val="00727BB2"/>
    <w:rsid w:val="00767F1A"/>
    <w:rsid w:val="00771D8A"/>
    <w:rsid w:val="007D255F"/>
    <w:rsid w:val="007D542E"/>
    <w:rsid w:val="007E04E9"/>
    <w:rsid w:val="007F659C"/>
    <w:rsid w:val="007F7151"/>
    <w:rsid w:val="00815E05"/>
    <w:rsid w:val="008C0517"/>
    <w:rsid w:val="008D1501"/>
    <w:rsid w:val="008E4013"/>
    <w:rsid w:val="008E492C"/>
    <w:rsid w:val="0092156D"/>
    <w:rsid w:val="009B319D"/>
    <w:rsid w:val="00A112EE"/>
    <w:rsid w:val="00A528A3"/>
    <w:rsid w:val="00A94B44"/>
    <w:rsid w:val="00AE07E2"/>
    <w:rsid w:val="00B122EC"/>
    <w:rsid w:val="00B32D96"/>
    <w:rsid w:val="00B7310F"/>
    <w:rsid w:val="00C440AB"/>
    <w:rsid w:val="00C91112"/>
    <w:rsid w:val="00CC4C68"/>
    <w:rsid w:val="00CE0289"/>
    <w:rsid w:val="00CF395E"/>
    <w:rsid w:val="00CF64C0"/>
    <w:rsid w:val="00D02D2D"/>
    <w:rsid w:val="00D03B4E"/>
    <w:rsid w:val="00D21DAC"/>
    <w:rsid w:val="00D75AA9"/>
    <w:rsid w:val="00DA3A01"/>
    <w:rsid w:val="00E21585"/>
    <w:rsid w:val="00E306C1"/>
    <w:rsid w:val="00E873EB"/>
    <w:rsid w:val="00EC0608"/>
    <w:rsid w:val="00F40108"/>
    <w:rsid w:val="00F40C75"/>
    <w:rsid w:val="00F4262C"/>
    <w:rsid w:val="00F45075"/>
    <w:rsid w:val="00FA7716"/>
    <w:rsid w:val="00FB05BE"/>
    <w:rsid w:val="00FC1103"/>
    <w:rsid w:val="00FE0A15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0DB1A6"/>
  <w15:docId w15:val="{E3FD74A2-E0D2-4D24-ADA2-2210C6D3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标题 2 字符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标题 3 字符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标题 字符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标题 字符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无间距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无间距字符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言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言字符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1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页脚 字符"/>
    <w:basedOn w:val="a2"/>
    <w:link w:val="af2"/>
    <w:uiPriority w:val="99"/>
    <w:rPr>
      <w:caps/>
      <w:sz w:val="16"/>
    </w:rPr>
  </w:style>
  <w:style w:type="paragraph" w:styleId="TOC3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a1"/>
    <w:next w:val="a1"/>
    <w:autoRedefine/>
    <w:uiPriority w:val="39"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6">
    <w:name w:val="批注框文本 字符"/>
    <w:basedOn w:val="a2"/>
    <w:link w:val="af5"/>
    <w:uiPriority w:val="99"/>
    <w:semiHidden/>
    <w:rPr>
      <w:rFonts w:ascii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customStyle="1" w:styleId="afa">
    <w:name w:val="正常缩进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1"/>
    <w:uiPriority w:val="34"/>
    <w:qFormat/>
    <w:rsid w:val="002F5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9D427369C04576AA5B017A0C8174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CC7603-24B1-421A-8C7C-7910CD5DF3DB}"/>
      </w:docPartPr>
      <w:docPartBody>
        <w:p w:rsidR="0079356F" w:rsidRDefault="00000000">
          <w:pPr>
            <w:pStyle w:val="5D9D427369C04576AA5B017A0C817481"/>
          </w:pPr>
          <w:r w:rsidRPr="00D75AA9">
            <w:rPr>
              <w:rFonts w:ascii="Microsoft YaHei UI" w:eastAsia="Microsoft YaHei UI" w:hAnsi="Microsoft YaHei UI"/>
              <w:lang w:val="zh-CN"/>
            </w:rPr>
            <w:t>[姓名]</w:t>
          </w:r>
        </w:p>
      </w:docPartBody>
    </w:docPart>
    <w:docPart>
      <w:docPartPr>
        <w:name w:val="E2F3D8D247F74C928DADFF52EF84B3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50A16-53F4-4978-8BC6-1D1DFE24CD68}"/>
      </w:docPartPr>
      <w:docPartBody>
        <w:p w:rsidR="0079356F" w:rsidRDefault="00000000">
          <w:pPr>
            <w:pStyle w:val="E2F3D8D247F74C928DADFF52EF84B3CA"/>
          </w:pPr>
          <w:r w:rsidRPr="00D75AA9">
            <w:rPr>
              <w:rFonts w:ascii="Microsoft YaHei UI" w:eastAsia="Microsoft YaHei UI" w:hAnsi="Microsoft YaHei UI"/>
              <w:lang w:val="zh-CN"/>
            </w:rPr>
            <w:t>[课程标题]</w:t>
          </w:r>
        </w:p>
      </w:docPartBody>
    </w:docPart>
    <w:docPart>
      <w:docPartPr>
        <w:name w:val="7E5F8F99E9AC40EABE57AEAA4A4E78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72376F-D4F1-45E0-8CF7-603BBF992EA0}"/>
      </w:docPartPr>
      <w:docPartBody>
        <w:p w:rsidR="0079356F" w:rsidRDefault="00000000">
          <w:pPr>
            <w:pStyle w:val="7E5F8F99E9AC40EABE57AEAA4A4E78B7"/>
          </w:pPr>
          <w:r w:rsidRPr="00D75AA9">
            <w:rPr>
              <w:rFonts w:ascii="Microsoft YaHei UI" w:eastAsia="Microsoft YaHei UI" w:hAnsi="Microsoft YaHei UI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344390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4"/>
    <w:rsid w:val="003B1325"/>
    <w:rsid w:val="0079356F"/>
    <w:rsid w:val="00B2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szCs w:val="20"/>
      <w14:ligatures w14:val="none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:szCs w:val="20"/>
      <w14:ligatures w14:val="none"/>
    </w:rPr>
  </w:style>
  <w:style w:type="character" w:customStyle="1" w:styleId="20">
    <w:name w:val="标题 2 字符"/>
    <w:basedOn w:val="a1"/>
    <w:link w:val="2"/>
    <w:uiPriority w:val="1"/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  <w14:ligatures w14:val="none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  <w14:ligatures w14:val="none"/>
    </w:rPr>
  </w:style>
  <w:style w:type="paragraph" w:customStyle="1" w:styleId="5D9D427369C04576AA5B017A0C817481">
    <w:name w:val="5D9D427369C04576AA5B017A0C817481"/>
    <w:pPr>
      <w:widowControl w:val="0"/>
      <w:jc w:val="both"/>
    </w:pPr>
  </w:style>
  <w:style w:type="paragraph" w:customStyle="1" w:styleId="E2F3D8D247F74C928DADFF52EF84B3CA">
    <w:name w:val="E2F3D8D247F74C928DADFF52EF84B3CA"/>
    <w:pPr>
      <w:widowControl w:val="0"/>
      <w:jc w:val="both"/>
    </w:pPr>
  </w:style>
  <w:style w:type="paragraph" w:customStyle="1" w:styleId="7E5F8F99E9AC40EABE57AEAA4A4E78B7">
    <w:name w:val="7E5F8F99E9AC40EABE57AEAA4A4E78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C9E2C-2EFF-48DD-A50A-3DE7C5DE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239</TotalTime>
  <Pages>9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使它引人注目</vt:lpstr>
      <vt:lpstr>作最后润色</vt:lpstr>
      <vt:lpstr>    添加目录</vt:lpstr>
      <vt:lpstr>    添加书目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网络编程实验进展报告 1</dc:title>
  <dc:subject/>
  <dc:creator>LLL</dc:creator>
  <cp:keywords/>
  <cp:lastModifiedBy>dreamer.lv@outlook.com</cp:lastModifiedBy>
  <cp:revision>199</cp:revision>
  <dcterms:created xsi:type="dcterms:W3CDTF">2023-08-26T04:33:00Z</dcterms:created>
  <dcterms:modified xsi:type="dcterms:W3CDTF">2023-08-26T17:53:00Z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